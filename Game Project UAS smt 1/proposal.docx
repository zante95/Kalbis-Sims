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DA6" w:rsidRPr="008F6E6C" w:rsidRDefault="000C42F9" w:rsidP="006B32FC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 w:rsidRPr="008F6E6C">
        <w:rPr>
          <w:rFonts w:ascii="Times New Roman" w:hAnsi="Times New Roman" w:cs="Times New Roman"/>
          <w:sz w:val="24"/>
          <w:szCs w:val="24"/>
        </w:rPr>
        <w:br/>
      </w:r>
      <w:r w:rsidR="00B52834" w:rsidRPr="008F6E6C">
        <w:rPr>
          <w:rFonts w:ascii="Times New Roman" w:hAnsi="Times New Roman" w:cs="Times New Roman"/>
          <w:sz w:val="24"/>
          <w:szCs w:val="24"/>
        </w:rPr>
        <w:t>KALBISIMS</w:t>
      </w:r>
      <w:r w:rsidR="005911B9" w:rsidRPr="008F6E6C">
        <w:rPr>
          <w:rFonts w:ascii="Times New Roman" w:hAnsi="Times New Roman" w:cs="Times New Roman"/>
          <w:sz w:val="24"/>
          <w:szCs w:val="24"/>
        </w:rPr>
        <w:t xml:space="preserve"> game project</w:t>
      </w:r>
    </w:p>
    <w:sdt>
      <w:sdtPr>
        <w:rPr>
          <w:rFonts w:ascii="Times New Roman" w:hAnsi="Times New Roman" w:cs="Times New Roman"/>
          <w:szCs w:val="24"/>
        </w:rPr>
        <w:id w:val="216403978"/>
        <w:placeholder>
          <w:docPart w:val="3EA03E519F034A0DBCF2B5D5BA037B9F"/>
        </w:placeholder>
        <w:date w:fullDate="2014-12-09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A96DA6" w:rsidRPr="008F6E6C" w:rsidRDefault="005911B9" w:rsidP="006B32FC">
          <w:pPr>
            <w:pStyle w:val="Subtitle"/>
            <w:jc w:val="both"/>
            <w:rPr>
              <w:rFonts w:ascii="Times New Roman" w:hAnsi="Times New Roman" w:cs="Times New Roman"/>
              <w:szCs w:val="24"/>
            </w:rPr>
          </w:pPr>
          <w:r w:rsidRPr="008F6E6C">
            <w:rPr>
              <w:rFonts w:ascii="Times New Roman" w:hAnsi="Times New Roman" w:cs="Times New Roman"/>
              <w:szCs w:val="24"/>
            </w:rPr>
            <w:t>December 9, 2014</w:t>
          </w:r>
        </w:p>
      </w:sdtContent>
    </w:sdt>
    <w:p w:rsidR="00A96DA6" w:rsidRPr="008F6E6C" w:rsidRDefault="005911B9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8F6E6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96DA6" w:rsidRPr="008F6E6C" w:rsidRDefault="005911B9" w:rsidP="006B32FC">
      <w:pPr>
        <w:pStyle w:val="Heading2"/>
        <w:jc w:val="both"/>
        <w:rPr>
          <w:rFonts w:ascii="Times New Roman" w:hAnsi="Times New Roman" w:cs="Times New Roman"/>
          <w:i/>
          <w:szCs w:val="24"/>
        </w:rPr>
      </w:pPr>
      <w:proofErr w:type="spellStart"/>
      <w:r w:rsidRPr="008F6E6C">
        <w:rPr>
          <w:rFonts w:ascii="Times New Roman" w:hAnsi="Times New Roman" w:cs="Times New Roman"/>
          <w:szCs w:val="24"/>
        </w:rPr>
        <w:t>Latar</w:t>
      </w:r>
      <w:proofErr w:type="spellEnd"/>
      <w:r w:rsidRPr="008F6E6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Cs w:val="24"/>
        </w:rPr>
        <w:t>Belakang</w:t>
      </w:r>
      <w:proofErr w:type="spellEnd"/>
      <w:r w:rsidRPr="008F6E6C">
        <w:rPr>
          <w:rFonts w:ascii="Times New Roman" w:hAnsi="Times New Roman" w:cs="Times New Roman"/>
          <w:szCs w:val="24"/>
        </w:rPr>
        <w:t xml:space="preserve"> </w:t>
      </w:r>
      <w:r w:rsidRPr="008F6E6C">
        <w:rPr>
          <w:rFonts w:ascii="Times New Roman" w:hAnsi="Times New Roman" w:cs="Times New Roman"/>
          <w:i/>
          <w:szCs w:val="24"/>
        </w:rPr>
        <w:t>Project</w:t>
      </w:r>
    </w:p>
    <w:p w:rsidR="00A96DA6" w:rsidRPr="008F6E6C" w:rsidRDefault="005911B9" w:rsidP="006B32F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E6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r w:rsidRPr="008F6E6C">
        <w:rPr>
          <w:rFonts w:ascii="Times New Roman" w:hAnsi="Times New Roman" w:cs="Times New Roman"/>
          <w:i/>
          <w:sz w:val="24"/>
          <w:szCs w:val="24"/>
        </w:rPr>
        <w:t>project</w:t>
      </w:r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UAS semester 1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r w:rsidRPr="008F6E6C">
        <w:rPr>
          <w:rFonts w:ascii="Times New Roman" w:hAnsi="Times New Roman" w:cs="Times New Roman"/>
          <w:i/>
          <w:sz w:val="24"/>
          <w:szCs w:val="24"/>
        </w:rPr>
        <w:t>Web</w:t>
      </w:r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r w:rsidRPr="008F6E6C">
        <w:rPr>
          <w:rFonts w:ascii="Times New Roman" w:hAnsi="Times New Roman" w:cs="Times New Roman"/>
          <w:i/>
          <w:sz w:val="24"/>
          <w:szCs w:val="24"/>
        </w:rPr>
        <w:t>Programming</w:t>
      </w:r>
      <w:r w:rsidRPr="008F6E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r w:rsidRPr="008F6E6C">
        <w:rPr>
          <w:rFonts w:ascii="Times New Roman" w:hAnsi="Times New Roman" w:cs="Times New Roman"/>
          <w:i/>
          <w:sz w:val="24"/>
          <w:szCs w:val="24"/>
        </w:rPr>
        <w:t>project</w:t>
      </w:r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me</w:t>
      </w:r>
      <w:r w:rsidR="00C85A88" w:rsidRPr="008F6E6C">
        <w:rPr>
          <w:rFonts w:ascii="Times New Roman" w:hAnsi="Times New Roman" w:cs="Times New Roman"/>
          <w:sz w:val="24"/>
          <w:szCs w:val="24"/>
        </w:rPr>
        <w:t>nigkatkan</w:t>
      </w:r>
      <w:proofErr w:type="spellEnd"/>
      <w:r w:rsidR="00C85A88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A88" w:rsidRPr="008F6E6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C85A88" w:rsidRPr="008F6E6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C85A88" w:rsidRPr="008F6E6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85A88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r w:rsidRPr="008F6E6C">
        <w:rPr>
          <w:rFonts w:ascii="Times New Roman" w:hAnsi="Times New Roman" w:cs="Times New Roman"/>
          <w:i/>
          <w:sz w:val="24"/>
          <w:szCs w:val="24"/>
        </w:rPr>
        <w:t>web-based game</w:t>
      </w:r>
      <w:r w:rsidRPr="008F6E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6DA6" w:rsidRPr="008F6E6C" w:rsidRDefault="00D45524" w:rsidP="006B32FC">
      <w:pPr>
        <w:pStyle w:val="Heading2"/>
        <w:jc w:val="both"/>
        <w:rPr>
          <w:rFonts w:ascii="Times New Roman" w:hAnsi="Times New Roman" w:cs="Times New Roman"/>
          <w:szCs w:val="24"/>
        </w:rPr>
      </w:pPr>
      <w:proofErr w:type="spellStart"/>
      <w:r w:rsidRPr="008F6E6C">
        <w:rPr>
          <w:rFonts w:ascii="Times New Roman" w:hAnsi="Times New Roman" w:cs="Times New Roman"/>
          <w:szCs w:val="24"/>
        </w:rPr>
        <w:t>Desain</w:t>
      </w:r>
      <w:proofErr w:type="spellEnd"/>
      <w:r w:rsidRPr="008F6E6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Cs w:val="24"/>
        </w:rPr>
        <w:t>Fisik</w:t>
      </w:r>
      <w:proofErr w:type="spellEnd"/>
    </w:p>
    <w:p w:rsidR="00DF6033" w:rsidRPr="008F6E6C" w:rsidRDefault="00B01F2F" w:rsidP="001B2BC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E6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game yang kami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tamagochi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2 player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8F6E6C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8F6E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device yang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). Game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namakan</w:t>
      </w:r>
      <w:proofErr w:type="spellEnd"/>
      <w:r w:rsidR="00B52834" w:rsidRPr="008F6E6C">
        <w:rPr>
          <w:rFonts w:ascii="Times New Roman" w:hAnsi="Times New Roman" w:cs="Times New Roman"/>
          <w:sz w:val="24"/>
          <w:szCs w:val="24"/>
        </w:rPr>
        <w:t xml:space="preserve"> KALBISIMS.</w:t>
      </w:r>
      <w:r w:rsidR="00795B13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B13" w:rsidRPr="008F6E6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95B13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B13" w:rsidRPr="008F6E6C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795B13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B13" w:rsidRPr="008F6E6C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="00795B13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B13" w:rsidRPr="008F6E6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795B13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B13" w:rsidRPr="008F6E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5B13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B13" w:rsidRPr="008F6E6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95B13" w:rsidRPr="008F6E6C">
        <w:rPr>
          <w:rFonts w:ascii="Times New Roman" w:hAnsi="Times New Roman" w:cs="Times New Roman"/>
          <w:sz w:val="24"/>
          <w:szCs w:val="24"/>
        </w:rPr>
        <w:t xml:space="preserve"> game.</w:t>
      </w:r>
      <w:r w:rsidR="005028F2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5028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028F2">
        <w:rPr>
          <w:rFonts w:ascii="Times New Roman" w:hAnsi="Times New Roman" w:cs="Times New Roman"/>
          <w:sz w:val="24"/>
          <w:szCs w:val="24"/>
        </w:rPr>
        <w:t xml:space="preserve"> program notepad++ </w:t>
      </w:r>
      <w:proofErr w:type="spellStart"/>
      <w:r w:rsidR="005028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2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F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02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F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5028F2">
        <w:rPr>
          <w:rFonts w:ascii="Times New Roman" w:hAnsi="Times New Roman" w:cs="Times New Roman"/>
          <w:sz w:val="24"/>
          <w:szCs w:val="24"/>
        </w:rPr>
        <w:t xml:space="preserve"> HTML 5, CSS 3, </w:t>
      </w:r>
      <w:proofErr w:type="spellStart"/>
      <w:r w:rsidR="005028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02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F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502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F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502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02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8F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5028F2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5028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028F2">
        <w:rPr>
          <w:rFonts w:ascii="Times New Roman" w:hAnsi="Times New Roman" w:cs="Times New Roman"/>
          <w:sz w:val="24"/>
          <w:szCs w:val="24"/>
        </w:rPr>
        <w:t>.</w:t>
      </w:r>
      <w:r w:rsidR="001B2BCF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1" locked="0" layoutInCell="1" allowOverlap="1" wp14:anchorId="54397F58" wp14:editId="3CD74635">
            <wp:simplePos x="0" y="0"/>
            <wp:positionH relativeFrom="column">
              <wp:posOffset>228600</wp:posOffset>
            </wp:positionH>
            <wp:positionV relativeFrom="paragraph">
              <wp:posOffset>1263015</wp:posOffset>
            </wp:positionV>
            <wp:extent cx="5943600" cy="3601085"/>
            <wp:effectExtent l="19050" t="19050" r="19050" b="184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nsep awa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2BCF" w:rsidRDefault="001B2BCF" w:rsidP="001B2BCF">
      <w:pPr>
        <w:pStyle w:val="Heading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Cs w:val="24"/>
        </w:rPr>
      </w:pPr>
    </w:p>
    <w:p w:rsidR="001B2BCF" w:rsidRDefault="001B2BCF" w:rsidP="001B2BCF">
      <w:pPr>
        <w:pStyle w:val="Heading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Cs w:val="24"/>
        </w:rPr>
      </w:pPr>
    </w:p>
    <w:p w:rsidR="001B2BCF" w:rsidRDefault="001B2BCF" w:rsidP="001B2BCF">
      <w:pPr>
        <w:pStyle w:val="Heading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Cs w:val="24"/>
        </w:rPr>
      </w:pPr>
    </w:p>
    <w:p w:rsidR="001B2BCF" w:rsidRDefault="001B2BCF" w:rsidP="001B2BCF">
      <w:pPr>
        <w:pStyle w:val="Heading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Cs w:val="24"/>
        </w:rPr>
      </w:pPr>
    </w:p>
    <w:p w:rsidR="001B2BCF" w:rsidRDefault="001B2BCF" w:rsidP="001B2BCF">
      <w:pPr>
        <w:pStyle w:val="Heading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Cs w:val="24"/>
        </w:rPr>
      </w:pPr>
    </w:p>
    <w:p w:rsidR="001B2BCF" w:rsidRDefault="0097178A" w:rsidP="0097178A">
      <w:pPr>
        <w:pStyle w:val="Heading2"/>
        <w:numPr>
          <w:ilvl w:val="0"/>
          <w:numId w:val="0"/>
        </w:numPr>
        <w:tabs>
          <w:tab w:val="left" w:pos="3645"/>
        </w:tabs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1B2BCF" w:rsidRDefault="001B2BCF" w:rsidP="001B2BCF">
      <w:pPr>
        <w:pStyle w:val="Heading2"/>
        <w:numPr>
          <w:ilvl w:val="0"/>
          <w:numId w:val="0"/>
        </w:numPr>
        <w:jc w:val="both"/>
        <w:rPr>
          <w:rFonts w:ascii="Times New Roman" w:hAnsi="Times New Roman" w:cs="Times New Roman"/>
          <w:szCs w:val="24"/>
        </w:rPr>
      </w:pPr>
    </w:p>
    <w:p w:rsidR="001B2BCF" w:rsidRDefault="001B2BCF" w:rsidP="001B2BCF"/>
    <w:p w:rsidR="001B2BCF" w:rsidRDefault="001B2BCF" w:rsidP="001B2BCF"/>
    <w:p w:rsidR="001B2BCF" w:rsidRPr="001B2BCF" w:rsidRDefault="001B2BCF" w:rsidP="001B2BCF"/>
    <w:p w:rsidR="00A96DA6" w:rsidRPr="008F6E6C" w:rsidRDefault="00D45524" w:rsidP="006B32FC">
      <w:pPr>
        <w:pStyle w:val="Heading2"/>
        <w:jc w:val="both"/>
        <w:rPr>
          <w:rFonts w:ascii="Times New Roman" w:hAnsi="Times New Roman" w:cs="Times New Roman"/>
          <w:szCs w:val="24"/>
        </w:rPr>
      </w:pPr>
      <w:r w:rsidRPr="008F6E6C">
        <w:rPr>
          <w:rFonts w:ascii="Times New Roman" w:hAnsi="Times New Roman" w:cs="Times New Roman"/>
          <w:szCs w:val="24"/>
        </w:rPr>
        <w:lastRenderedPageBreak/>
        <w:t xml:space="preserve">Cara </w:t>
      </w:r>
      <w:proofErr w:type="spellStart"/>
      <w:r w:rsidRPr="008F6E6C">
        <w:rPr>
          <w:rFonts w:ascii="Times New Roman" w:hAnsi="Times New Roman" w:cs="Times New Roman"/>
          <w:szCs w:val="24"/>
        </w:rPr>
        <w:t>Kerja</w:t>
      </w:r>
      <w:proofErr w:type="spellEnd"/>
      <w:r w:rsidRPr="008F6E6C">
        <w:rPr>
          <w:rFonts w:ascii="Times New Roman" w:hAnsi="Times New Roman" w:cs="Times New Roman"/>
          <w:szCs w:val="24"/>
        </w:rPr>
        <w:t xml:space="preserve"> Game</w:t>
      </w:r>
    </w:p>
    <w:p w:rsidR="00A96DA6" w:rsidRPr="008F6E6C" w:rsidRDefault="00A96DA6" w:rsidP="006B32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511C" w:rsidRPr="008F6E6C" w:rsidRDefault="00C55D37" w:rsidP="006B32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E6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-tama,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proofErr w:type="gramStart"/>
      <w:r w:rsidRPr="008F6E6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proofErr w:type="gramStart"/>
      <w:r w:rsidRPr="008F6E6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proofErr w:type="gramStart"/>
      <w:r w:rsidRPr="008F6E6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F6E6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random (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Hungry level, Stamina level, Fun level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Social level),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status player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>.</w:t>
      </w:r>
      <w:r w:rsidR="008C12CC" w:rsidRPr="008F6E6C">
        <w:rPr>
          <w:rFonts w:ascii="Times New Roman" w:hAnsi="Times New Roman" w:cs="Times New Roman"/>
          <w:sz w:val="24"/>
          <w:szCs w:val="24"/>
        </w:rPr>
        <w:t xml:space="preserve"> </w:t>
      </w:r>
      <w:r w:rsidR="00BB40F6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proofErr w:type="gramStart"/>
      <w:r w:rsidR="00BB40F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B4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0F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BB4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0F6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BB4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0F6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BB4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0F6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="00BB40F6">
        <w:rPr>
          <w:rFonts w:ascii="Times New Roman" w:hAnsi="Times New Roman" w:cs="Times New Roman"/>
          <w:sz w:val="24"/>
          <w:szCs w:val="24"/>
        </w:rPr>
        <w:t xml:space="preserve"> clock yang </w:t>
      </w:r>
      <w:proofErr w:type="spellStart"/>
      <w:r w:rsidR="00BB40F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B4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0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40F6">
        <w:rPr>
          <w:rFonts w:ascii="Times New Roman" w:hAnsi="Times New Roman" w:cs="Times New Roman"/>
          <w:sz w:val="24"/>
          <w:szCs w:val="24"/>
        </w:rPr>
        <w:t xml:space="preserve"> game. Cara </w:t>
      </w:r>
      <w:proofErr w:type="spellStart"/>
      <w:r w:rsidR="00BB40F6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BB40F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BB40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B4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0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4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0F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B4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0F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BB4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0F6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BB40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B40F6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BB4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40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B4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0F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BB40F6">
        <w:rPr>
          <w:rFonts w:ascii="Times New Roman" w:hAnsi="Times New Roman" w:cs="Times New Roman"/>
          <w:sz w:val="24"/>
          <w:szCs w:val="24"/>
        </w:rPr>
        <w:t xml:space="preserve"> status hungry level. </w:t>
      </w:r>
      <w:proofErr w:type="spellStart"/>
      <w:r w:rsidR="008C12CC" w:rsidRPr="008F6E6C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8C12CC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CC" w:rsidRPr="008F6E6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8C12CC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CC" w:rsidRPr="008F6E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12CC" w:rsidRPr="008F6E6C">
        <w:rPr>
          <w:rFonts w:ascii="Times New Roman" w:hAnsi="Times New Roman" w:cs="Times New Roman"/>
          <w:sz w:val="24"/>
          <w:szCs w:val="24"/>
        </w:rPr>
        <w:t xml:space="preserve"> status-status yang </w:t>
      </w:r>
      <w:proofErr w:type="spellStart"/>
      <w:r w:rsidR="008C12CC" w:rsidRPr="008F6E6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C12CC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C12CC" w:rsidRPr="008F6E6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C12CC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CC" w:rsidRPr="008F6E6C">
        <w:rPr>
          <w:rFonts w:ascii="Times New Roman" w:hAnsi="Times New Roman" w:cs="Times New Roman"/>
          <w:sz w:val="24"/>
          <w:szCs w:val="24"/>
        </w:rPr>
        <w:t>mempenggaruhi</w:t>
      </w:r>
      <w:proofErr w:type="spellEnd"/>
      <w:r w:rsidR="008C12CC" w:rsidRPr="008F6E6C">
        <w:rPr>
          <w:rFonts w:ascii="Times New Roman" w:hAnsi="Times New Roman" w:cs="Times New Roman"/>
          <w:sz w:val="24"/>
          <w:szCs w:val="24"/>
        </w:rPr>
        <w:t xml:space="preserve"> mood level </w:t>
      </w:r>
      <w:proofErr w:type="spellStart"/>
      <w:r w:rsidR="008C12CC" w:rsidRPr="008F6E6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8C12CC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CC" w:rsidRPr="008F6E6C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8C12CC" w:rsidRPr="008F6E6C">
        <w:rPr>
          <w:rFonts w:ascii="Times New Roman" w:hAnsi="Times New Roman" w:cs="Times New Roman"/>
          <w:sz w:val="24"/>
          <w:szCs w:val="24"/>
        </w:rPr>
        <w:t xml:space="preserve"> player.</w:t>
      </w:r>
      <w:r w:rsidR="00EC5836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836" w:rsidRPr="008F6E6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C5836" w:rsidRPr="008F6E6C">
        <w:rPr>
          <w:rFonts w:ascii="Times New Roman" w:hAnsi="Times New Roman" w:cs="Times New Roman"/>
          <w:sz w:val="24"/>
          <w:szCs w:val="24"/>
        </w:rPr>
        <w:t xml:space="preserve"> mood level </w:t>
      </w:r>
      <w:proofErr w:type="spellStart"/>
      <w:r w:rsidR="00EC5836" w:rsidRPr="008F6E6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EC5836" w:rsidRPr="008F6E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5836" w:rsidRPr="008F6E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C5836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836" w:rsidRPr="008F6E6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C5836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836" w:rsidRPr="008F6E6C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EC5836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836" w:rsidRPr="008F6E6C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EC5836" w:rsidRPr="008F6E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EC5836" w:rsidRPr="008F6E6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C5836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836" w:rsidRPr="008F6E6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C5836" w:rsidRPr="008F6E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C5836" w:rsidRPr="008F6E6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C5836" w:rsidRPr="008F6E6C">
        <w:rPr>
          <w:rFonts w:ascii="Times New Roman" w:hAnsi="Times New Roman" w:cs="Times New Roman"/>
          <w:sz w:val="24"/>
          <w:szCs w:val="24"/>
        </w:rPr>
        <w:t xml:space="preserve"> chat) </w:t>
      </w:r>
      <w:proofErr w:type="spellStart"/>
      <w:r w:rsidR="00EC5836" w:rsidRPr="008F6E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5836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836" w:rsidRPr="008F6E6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EC5836" w:rsidRPr="008F6E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5836" w:rsidRPr="008F6E6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C5836" w:rsidRPr="008F6E6C">
        <w:rPr>
          <w:rFonts w:ascii="Times New Roman" w:hAnsi="Times New Roman" w:cs="Times New Roman"/>
          <w:sz w:val="24"/>
          <w:szCs w:val="24"/>
        </w:rPr>
        <w:t xml:space="preserve"> mood level </w:t>
      </w:r>
      <w:proofErr w:type="spellStart"/>
      <w:r w:rsidR="00EC5836" w:rsidRPr="008F6E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5836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836" w:rsidRPr="008F6E6C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EC5836" w:rsidRPr="008F6E6C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="00EC5836" w:rsidRPr="008F6E6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EC5836" w:rsidRPr="008F6E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5836" w:rsidRPr="008F6E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C5836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836" w:rsidRPr="008F6E6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C5836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836" w:rsidRPr="008F6E6C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EC5836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836" w:rsidRPr="008F6E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5836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836" w:rsidRPr="008F6E6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C5836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836" w:rsidRPr="008F6E6C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EC5836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836" w:rsidRPr="008F6E6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EC5836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836" w:rsidRPr="008F6E6C">
        <w:rPr>
          <w:rFonts w:ascii="Times New Roman" w:hAnsi="Times New Roman" w:cs="Times New Roman"/>
          <w:sz w:val="24"/>
          <w:szCs w:val="24"/>
        </w:rPr>
        <w:t>tinggi.</w:t>
      </w:r>
      <w:r w:rsidR="002F6C01" w:rsidRPr="008F6E6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F6C01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C01" w:rsidRPr="008F6E6C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2F6C01" w:rsidRPr="008F6E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6C01" w:rsidRPr="008F6E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F6C01" w:rsidRPr="008F6E6C">
        <w:rPr>
          <w:rFonts w:ascii="Times New Roman" w:hAnsi="Times New Roman" w:cs="Times New Roman"/>
          <w:sz w:val="24"/>
          <w:szCs w:val="24"/>
        </w:rPr>
        <w:t xml:space="preserve"> relationship level </w:t>
      </w:r>
      <w:proofErr w:type="spellStart"/>
      <w:proofErr w:type="gramStart"/>
      <w:r w:rsidR="002F6C01" w:rsidRPr="008F6E6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F6C01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C01" w:rsidRPr="008F6E6C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2F6C01" w:rsidRPr="008F6E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6C01" w:rsidRPr="008F6E6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F6C01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C01" w:rsidRPr="008F6E6C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2F6C01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C01" w:rsidRPr="008F6E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F6C01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C01" w:rsidRPr="008F6E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F6C01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C01" w:rsidRPr="008F6E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F6C01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C01" w:rsidRPr="008F6E6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2F6C01" w:rsidRPr="008F6E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6C01" w:rsidRPr="008F6E6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F6C01" w:rsidRPr="008F6E6C">
        <w:rPr>
          <w:rFonts w:ascii="Times New Roman" w:hAnsi="Times New Roman" w:cs="Times New Roman"/>
          <w:sz w:val="24"/>
          <w:szCs w:val="24"/>
        </w:rPr>
        <w:t xml:space="preserve"> relationship </w:t>
      </w:r>
      <w:proofErr w:type="spellStart"/>
      <w:r w:rsidR="002F6C01" w:rsidRPr="008F6E6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2F6C01" w:rsidRPr="008F6E6C">
        <w:rPr>
          <w:rFonts w:ascii="Times New Roman" w:hAnsi="Times New Roman" w:cs="Times New Roman"/>
          <w:sz w:val="24"/>
          <w:szCs w:val="24"/>
        </w:rPr>
        <w:t xml:space="preserve"> 100%, </w:t>
      </w:r>
      <w:proofErr w:type="spellStart"/>
      <w:r w:rsidR="002F6C01" w:rsidRPr="008F6E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F6C01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0305E" w:rsidRPr="008F6E6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0305E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C01" w:rsidRPr="008F6E6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F6C01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05E" w:rsidRPr="008F6E6C">
        <w:rPr>
          <w:rFonts w:ascii="Times New Roman" w:hAnsi="Times New Roman" w:cs="Times New Roman"/>
          <w:sz w:val="24"/>
          <w:szCs w:val="24"/>
        </w:rPr>
        <w:t>k</w:t>
      </w:r>
      <w:r w:rsidR="002F6C01" w:rsidRPr="008F6E6C">
        <w:rPr>
          <w:rFonts w:ascii="Times New Roman" w:hAnsi="Times New Roman" w:cs="Times New Roman"/>
          <w:sz w:val="24"/>
          <w:szCs w:val="24"/>
        </w:rPr>
        <w:t>esempatan</w:t>
      </w:r>
      <w:proofErr w:type="spellEnd"/>
      <w:r w:rsidR="002F6C01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C01" w:rsidRPr="008F6E6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F6C01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C01" w:rsidRPr="008F6E6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2F6C01" w:rsidRPr="008F6E6C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="002F6C01" w:rsidRPr="008F6E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6C01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05E" w:rsidRPr="008F6E6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0305E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C01" w:rsidRPr="008F6E6C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="002F6C01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C01" w:rsidRPr="008F6E6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2F6C01" w:rsidRPr="008F6E6C">
        <w:rPr>
          <w:rFonts w:ascii="Times New Roman" w:hAnsi="Times New Roman" w:cs="Times New Roman"/>
          <w:sz w:val="24"/>
          <w:szCs w:val="24"/>
        </w:rPr>
        <w:t>.</w:t>
      </w:r>
      <w:r w:rsidR="002D66A9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6A9" w:rsidRPr="008F6E6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2D66A9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6A9" w:rsidRPr="008F6E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D66A9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6A9" w:rsidRPr="008F6E6C">
        <w:rPr>
          <w:rFonts w:ascii="Times New Roman" w:hAnsi="Times New Roman" w:cs="Times New Roman"/>
          <w:sz w:val="24"/>
          <w:szCs w:val="24"/>
        </w:rPr>
        <w:t>salahnya</w:t>
      </w:r>
      <w:proofErr w:type="spellEnd"/>
      <w:r w:rsidR="002D66A9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6A9" w:rsidRPr="008F6E6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2D66A9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6A9" w:rsidRPr="008F6E6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D66A9" w:rsidRPr="008F6E6C">
        <w:rPr>
          <w:rFonts w:ascii="Times New Roman" w:hAnsi="Times New Roman" w:cs="Times New Roman"/>
          <w:sz w:val="24"/>
          <w:szCs w:val="24"/>
        </w:rPr>
        <w:t xml:space="preserve"> player yang </w:t>
      </w:r>
      <w:proofErr w:type="spellStart"/>
      <w:r w:rsidR="002D66A9" w:rsidRPr="008F6E6C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="002D66A9" w:rsidRPr="008F6E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D66A9" w:rsidRPr="008F6E6C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="002D66A9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6A9" w:rsidRPr="008F6E6C">
        <w:rPr>
          <w:rFonts w:ascii="Times New Roman" w:hAnsi="Times New Roman" w:cs="Times New Roman"/>
          <w:sz w:val="24"/>
          <w:szCs w:val="24"/>
        </w:rPr>
        <w:t>tebak-tebakan</w:t>
      </w:r>
      <w:proofErr w:type="spellEnd"/>
      <w:r w:rsidR="002D66A9" w:rsidRPr="008F6E6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2D66A9" w:rsidRPr="008F6E6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D66A9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6A9" w:rsidRPr="008F6E6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2D66A9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6A9" w:rsidRPr="008F6E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D66A9" w:rsidRPr="008F6E6C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="002D66A9" w:rsidRPr="008F6E6C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2D66A9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6A9" w:rsidRPr="008F6E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D66A9" w:rsidRPr="008F6E6C">
        <w:rPr>
          <w:rFonts w:ascii="Times New Roman" w:hAnsi="Times New Roman" w:cs="Times New Roman"/>
          <w:sz w:val="24"/>
          <w:szCs w:val="24"/>
        </w:rPr>
        <w:t xml:space="preserve"> relationship status </w:t>
      </w:r>
      <w:proofErr w:type="spellStart"/>
      <w:proofErr w:type="gramStart"/>
      <w:r w:rsidR="002D66A9" w:rsidRPr="008F6E6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D66A9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6A9" w:rsidRPr="008F6E6C">
        <w:rPr>
          <w:rFonts w:ascii="Times New Roman" w:hAnsi="Times New Roman" w:cs="Times New Roman"/>
          <w:sz w:val="24"/>
          <w:szCs w:val="24"/>
        </w:rPr>
        <w:t>diupgrade</w:t>
      </w:r>
      <w:proofErr w:type="spellEnd"/>
      <w:r w:rsidR="002D66A9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6A9" w:rsidRPr="008F6E6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D66A9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6A9" w:rsidRPr="008F6E6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2D66A9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6A9" w:rsidRPr="008F6E6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2D66A9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6A9" w:rsidRPr="008F6E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D66A9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6A9" w:rsidRPr="008F6E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D66A9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6A9" w:rsidRPr="008F6E6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2D66A9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6A9" w:rsidRPr="008F6E6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2D66A9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6A9" w:rsidRPr="008F6E6C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2D66A9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6A9" w:rsidRPr="008F6E6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D66A9" w:rsidRPr="008F6E6C">
        <w:rPr>
          <w:rFonts w:ascii="Times New Roman" w:hAnsi="Times New Roman" w:cs="Times New Roman"/>
          <w:sz w:val="24"/>
          <w:szCs w:val="24"/>
        </w:rPr>
        <w:t>.</w:t>
      </w:r>
    </w:p>
    <w:p w:rsidR="00BE511C" w:rsidRDefault="00BE511C" w:rsidP="006B32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E6C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6E6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action yang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action yang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>.</w:t>
      </w:r>
      <w:r w:rsidR="00256566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566" w:rsidRPr="008F6E6C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256566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56566" w:rsidRPr="008F6E6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56566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566" w:rsidRPr="008F6E6C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256566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566" w:rsidRPr="008F6E6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56566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566" w:rsidRPr="008F6E6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256566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566" w:rsidRPr="008F6E6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56566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566" w:rsidRPr="008F6E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6566" w:rsidRPr="008F6E6C">
        <w:rPr>
          <w:rFonts w:ascii="Times New Roman" w:hAnsi="Times New Roman" w:cs="Times New Roman"/>
          <w:sz w:val="24"/>
          <w:szCs w:val="24"/>
        </w:rPr>
        <w:t xml:space="preserve"> status player </w:t>
      </w:r>
      <w:proofErr w:type="spellStart"/>
      <w:r w:rsidR="00256566" w:rsidRPr="008F6E6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56566" w:rsidRPr="008F6E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6566" w:rsidRPr="008F6E6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256566" w:rsidRPr="008F6E6C">
        <w:rPr>
          <w:rFonts w:ascii="Times New Roman" w:hAnsi="Times New Roman" w:cs="Times New Roman"/>
          <w:sz w:val="24"/>
          <w:szCs w:val="24"/>
        </w:rPr>
        <w:t xml:space="preserve"> 0%, </w:t>
      </w:r>
      <w:proofErr w:type="spellStart"/>
      <w:r w:rsidR="00256566" w:rsidRPr="008F6E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56566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566" w:rsidRPr="008F6E6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256566" w:rsidRPr="008F6E6C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="00256566" w:rsidRPr="008F6E6C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256566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566" w:rsidRPr="008F6E6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256566"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566" w:rsidRPr="008F6E6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256566" w:rsidRPr="008F6E6C">
        <w:rPr>
          <w:rFonts w:ascii="Times New Roman" w:hAnsi="Times New Roman" w:cs="Times New Roman"/>
          <w:sz w:val="24"/>
          <w:szCs w:val="24"/>
        </w:rPr>
        <w:t xml:space="preserve"> married.</w:t>
      </w:r>
    </w:p>
    <w:p w:rsidR="00E43E85" w:rsidRDefault="00596161" w:rsidP="006B32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1" locked="0" layoutInCell="1" allowOverlap="1" wp14:anchorId="7047A887" wp14:editId="081932EA">
            <wp:simplePos x="0" y="0"/>
            <wp:positionH relativeFrom="column">
              <wp:posOffset>-95250</wp:posOffset>
            </wp:positionH>
            <wp:positionV relativeFrom="paragraph">
              <wp:posOffset>201930</wp:posOffset>
            </wp:positionV>
            <wp:extent cx="6469380" cy="3333712"/>
            <wp:effectExtent l="19050" t="19050" r="26670" b="196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e syste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69" cy="33381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43E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4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43E85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E4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E8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E43E85">
        <w:rPr>
          <w:rFonts w:ascii="Times New Roman" w:hAnsi="Times New Roman" w:cs="Times New Roman"/>
          <w:sz w:val="24"/>
          <w:szCs w:val="24"/>
        </w:rPr>
        <w:t xml:space="preserve"> game kami.</w:t>
      </w:r>
      <w:bookmarkStart w:id="0" w:name="_GoBack"/>
      <w:bookmarkEnd w:id="0"/>
    </w:p>
    <w:p w:rsidR="00A25E9A" w:rsidRDefault="00A25E9A" w:rsidP="006B32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5E9A" w:rsidRDefault="00A25E9A" w:rsidP="006B32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5E9A" w:rsidRDefault="00A25E9A" w:rsidP="006B32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5E9A" w:rsidRDefault="00A25E9A" w:rsidP="006B32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5E9A" w:rsidRDefault="00A25E9A" w:rsidP="006B32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5E9A" w:rsidRDefault="00A25E9A" w:rsidP="006B32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5E9A" w:rsidRDefault="00A25E9A" w:rsidP="006B32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33A1" w:rsidRDefault="008633A1" w:rsidP="008633A1">
      <w:pPr>
        <w:pStyle w:val="Heading1"/>
        <w:jc w:val="both"/>
      </w:pPr>
    </w:p>
    <w:p w:rsidR="008633A1" w:rsidRPr="008633A1" w:rsidRDefault="00596161" w:rsidP="008633A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F398E7" wp14:editId="1E3DC7BD">
                <wp:simplePos x="0" y="0"/>
                <wp:positionH relativeFrom="column">
                  <wp:posOffset>-85725</wp:posOffset>
                </wp:positionH>
                <wp:positionV relativeFrom="paragraph">
                  <wp:posOffset>324485</wp:posOffset>
                </wp:positionV>
                <wp:extent cx="6470015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7917" w:rsidRPr="00327917" w:rsidRDefault="00327917" w:rsidP="00327917">
                            <w:pPr>
                              <w:pStyle w:val="Caption"/>
                              <w:jc w:val="center"/>
                            </w:pPr>
                            <w:r>
                              <w:t>Concept Mapping of The Game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F398E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6.75pt;margin-top:25.55pt;width:509.4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" stroked="f">
                <v:textbox style="mso-fit-shape-to-text:t" inset="0,0,0,0">
                  <w:txbxContent>
                    <w:p w:rsidR="00327917" w:rsidRPr="00327917" w:rsidRDefault="00327917" w:rsidP="00327917">
                      <w:pPr>
                        <w:pStyle w:val="Caption"/>
                        <w:jc w:val="center"/>
                      </w:pPr>
                      <w:r>
                        <w:t>Concept Mapping of The Game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8633A1" w:rsidRDefault="008633A1" w:rsidP="006B32FC">
      <w:pPr>
        <w:pStyle w:val="Heading1"/>
        <w:jc w:val="both"/>
        <w:rPr>
          <w:rFonts w:ascii="Times New Roman" w:hAnsi="Times New Roman" w:cs="Times New Roman"/>
          <w:b w:val="0"/>
          <w:bCs w:val="0"/>
          <w:caps w:val="0"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11A0E33" wp14:editId="6F9F8F1E">
                <wp:simplePos x="0" y="0"/>
                <wp:positionH relativeFrom="column">
                  <wp:posOffset>0</wp:posOffset>
                </wp:positionH>
                <wp:positionV relativeFrom="paragraph">
                  <wp:posOffset>3579495</wp:posOffset>
                </wp:positionV>
                <wp:extent cx="594360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33A1" w:rsidRPr="007D178E" w:rsidRDefault="008633A1" w:rsidP="008633A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A0E33" id="Text Box 1" o:spid="_x0000_s1027" type="#_x0000_t202" style="position:absolute;left:0;text-align:left;margin-left:0;margin-top:281.85pt;width:468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" stroked="f">
                <v:textbox style="mso-fit-shape-to-text:t" inset="0,0,0,0">
                  <w:txbxContent>
                    <w:p w:rsidR="008633A1" w:rsidRPr="007D178E" w:rsidRDefault="008633A1" w:rsidP="008633A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caps w:val="0"/>
          <w:noProof/>
          <w:color w:val="404040" w:themeColor="text1" w:themeTint="BF"/>
          <w:sz w:val="24"/>
          <w:szCs w:val="24"/>
          <w:lang w:eastAsia="en-US"/>
        </w:rPr>
        <w:drawing>
          <wp:anchor distT="0" distB="0" distL="114300" distR="114300" simplePos="0" relativeHeight="251660288" behindDoc="1" locked="0" layoutInCell="1" allowOverlap="1" wp14:anchorId="42D0E513" wp14:editId="62F0EAE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522345"/>
            <wp:effectExtent l="19050" t="19050" r="19050" b="209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g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3A1" w:rsidRDefault="008633A1" w:rsidP="006B32FC">
      <w:pPr>
        <w:pStyle w:val="Heading1"/>
        <w:jc w:val="both"/>
        <w:rPr>
          <w:rFonts w:ascii="Times New Roman" w:hAnsi="Times New Roman" w:cs="Times New Roman"/>
          <w:b w:val="0"/>
          <w:bCs w:val="0"/>
          <w:caps w:val="0"/>
          <w:color w:val="404040" w:themeColor="text1" w:themeTint="BF"/>
          <w:sz w:val="24"/>
          <w:szCs w:val="24"/>
        </w:rPr>
      </w:pPr>
    </w:p>
    <w:p w:rsidR="008633A1" w:rsidRDefault="008633A1" w:rsidP="006B32FC">
      <w:pPr>
        <w:pStyle w:val="Heading1"/>
        <w:jc w:val="both"/>
        <w:rPr>
          <w:rFonts w:ascii="Times New Roman" w:hAnsi="Times New Roman" w:cs="Times New Roman"/>
          <w:b w:val="0"/>
          <w:bCs w:val="0"/>
          <w:caps w:val="0"/>
          <w:color w:val="404040" w:themeColor="text1" w:themeTint="BF"/>
          <w:sz w:val="24"/>
          <w:szCs w:val="24"/>
        </w:rPr>
      </w:pPr>
    </w:p>
    <w:p w:rsidR="008633A1" w:rsidRDefault="008633A1" w:rsidP="006B32FC">
      <w:pPr>
        <w:pStyle w:val="Heading1"/>
        <w:jc w:val="both"/>
        <w:rPr>
          <w:rFonts w:ascii="Times New Roman" w:hAnsi="Times New Roman" w:cs="Times New Roman"/>
          <w:b w:val="0"/>
          <w:bCs w:val="0"/>
          <w:caps w:val="0"/>
          <w:color w:val="404040" w:themeColor="text1" w:themeTint="BF"/>
          <w:sz w:val="24"/>
          <w:szCs w:val="24"/>
        </w:rPr>
      </w:pPr>
    </w:p>
    <w:p w:rsidR="008633A1" w:rsidRDefault="008633A1" w:rsidP="006B32FC">
      <w:pPr>
        <w:pStyle w:val="Heading1"/>
        <w:jc w:val="both"/>
        <w:rPr>
          <w:rFonts w:ascii="Times New Roman" w:hAnsi="Times New Roman" w:cs="Times New Roman"/>
          <w:b w:val="0"/>
          <w:bCs w:val="0"/>
          <w:caps w:val="0"/>
          <w:color w:val="404040" w:themeColor="text1" w:themeTint="BF"/>
          <w:sz w:val="24"/>
          <w:szCs w:val="24"/>
        </w:rPr>
      </w:pPr>
    </w:p>
    <w:p w:rsidR="008633A1" w:rsidRDefault="008633A1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8633A1" w:rsidRDefault="008633A1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327917" w:rsidRDefault="000A57FB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3EFD7F1" wp14:editId="233BE79C">
                <wp:simplePos x="0" y="0"/>
                <wp:positionH relativeFrom="column">
                  <wp:posOffset>0</wp:posOffset>
                </wp:positionH>
                <wp:positionV relativeFrom="paragraph">
                  <wp:posOffset>3819525</wp:posOffset>
                </wp:positionV>
                <wp:extent cx="594360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57FB" w:rsidRPr="000A57FB" w:rsidRDefault="000A57FB" w:rsidP="000A57FB">
                            <w:pPr>
                              <w:pStyle w:val="Caption"/>
                              <w:jc w:val="center"/>
                            </w:pPr>
                            <w: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FD7F1" id="Text Box 7" o:spid="_x0000_s1028" type="#_x0000_t202" style="position:absolute;left:0;text-align:left;margin-left:0;margin-top:300.75pt;width:468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" stroked="f">
                <v:textbox style="mso-fit-shape-to-text:t" inset="0,0,0,0">
                  <w:txbxContent>
                    <w:p w:rsidR="000A57FB" w:rsidRPr="000A57FB" w:rsidRDefault="000A57FB" w:rsidP="000A57FB">
                      <w:pPr>
                        <w:pStyle w:val="Caption"/>
                        <w:jc w:val="center"/>
                      </w:pPr>
                      <w:r>
                        <w:t>Step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5408" behindDoc="1" locked="0" layoutInCell="1" allowOverlap="1" wp14:anchorId="1BE46A66" wp14:editId="24D281FB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943600" cy="3522345"/>
            <wp:effectExtent l="19050" t="19050" r="19050" b="209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g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917" w:rsidRDefault="00327917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327917" w:rsidRDefault="00327917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327917" w:rsidRDefault="00327917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327917" w:rsidRDefault="00327917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327917" w:rsidRDefault="00327917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327917" w:rsidRDefault="00327917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327917" w:rsidRDefault="00327917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F42E32" w:rsidRDefault="00F42E32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48CDB4" wp14:editId="56087E48">
                <wp:simplePos x="0" y="0"/>
                <wp:positionH relativeFrom="column">
                  <wp:posOffset>0</wp:posOffset>
                </wp:positionH>
                <wp:positionV relativeFrom="paragraph">
                  <wp:posOffset>3579495</wp:posOffset>
                </wp:positionV>
                <wp:extent cx="594360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42E32" w:rsidRPr="00D917E6" w:rsidRDefault="00F42E32" w:rsidP="00F42E3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noProof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t>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8CDB4" id="Text Box 9" o:spid="_x0000_s1029" type="#_x0000_t202" style="position:absolute;left:0;text-align:left;margin-left:0;margin-top:281.85pt;width:468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" stroked="f">
                <v:textbox style="mso-fit-shape-to-text:t" inset="0,0,0,0">
                  <w:txbxContent>
                    <w:p w:rsidR="00F42E32" w:rsidRPr="00D917E6" w:rsidRDefault="00F42E32" w:rsidP="00F42E3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noProof/>
                          <w:color w:val="1F4E79" w:themeColor="accent1" w:themeShade="80"/>
                          <w:sz w:val="24"/>
                          <w:szCs w:val="24"/>
                        </w:rPr>
                      </w:pPr>
                      <w:r>
                        <w:t>Step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522345"/>
            <wp:effectExtent l="19050" t="19050" r="19050" b="209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g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E32" w:rsidRDefault="00F42E32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F42E32" w:rsidRDefault="00F42E32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F42E32" w:rsidRDefault="00F42E32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F42E32" w:rsidRDefault="00F42E32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F42E32" w:rsidRDefault="00F42E32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F42E32" w:rsidRDefault="00F42E32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F42E32" w:rsidRDefault="00F42E32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A60D258" wp14:editId="2F724AD1">
                <wp:simplePos x="0" y="0"/>
                <wp:positionH relativeFrom="column">
                  <wp:posOffset>0</wp:posOffset>
                </wp:positionH>
                <wp:positionV relativeFrom="paragraph">
                  <wp:posOffset>3810000</wp:posOffset>
                </wp:positionV>
                <wp:extent cx="594360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42E32" w:rsidRPr="00F42E32" w:rsidRDefault="00F42E32" w:rsidP="00F42E32">
                            <w:pPr>
                              <w:pStyle w:val="Caption"/>
                              <w:jc w:val="center"/>
                            </w:pPr>
                            <w:r>
                              <w:t>Step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0D258" id="Text Box 11" o:spid="_x0000_s1030" type="#_x0000_t202" style="position:absolute;left:0;text-align:left;margin-left:0;margin-top:300pt;width:468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" stroked="f">
                <v:textbox style="mso-fit-shape-to-text:t" inset="0,0,0,0">
                  <w:txbxContent>
                    <w:p w:rsidR="00F42E32" w:rsidRPr="00F42E32" w:rsidRDefault="00F42E32" w:rsidP="00F42E32">
                      <w:pPr>
                        <w:pStyle w:val="Caption"/>
                        <w:jc w:val="center"/>
                      </w:pPr>
                      <w:r>
                        <w:t>Step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5943600" cy="3522345"/>
            <wp:effectExtent l="19050" t="19050" r="19050" b="209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g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E32" w:rsidRDefault="00F42E32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F42E32" w:rsidRDefault="00F42E32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F42E32" w:rsidRDefault="00F42E32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F42E32" w:rsidRDefault="00F42E32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F42E32" w:rsidRDefault="00F42E32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F42E32" w:rsidRDefault="00F42E32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F42E32" w:rsidRDefault="00F42E32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D033EB" w:rsidRDefault="00D033EB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EE19C86" wp14:editId="603EA83B">
                <wp:simplePos x="0" y="0"/>
                <wp:positionH relativeFrom="column">
                  <wp:posOffset>0</wp:posOffset>
                </wp:positionH>
                <wp:positionV relativeFrom="paragraph">
                  <wp:posOffset>3579495</wp:posOffset>
                </wp:positionV>
                <wp:extent cx="594360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33EB" w:rsidRPr="00E46F91" w:rsidRDefault="00D033EB" w:rsidP="00D033E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noProof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t>Step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19C86" id="Text Box 13" o:spid="_x0000_s1031" type="#_x0000_t202" style="position:absolute;left:0;text-align:left;margin-left:0;margin-top:281.85pt;width:468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" stroked="f">
                <v:textbox style="mso-fit-shape-to-text:t" inset="0,0,0,0">
                  <w:txbxContent>
                    <w:p w:rsidR="00D033EB" w:rsidRPr="00E46F91" w:rsidRDefault="00D033EB" w:rsidP="00D033E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noProof/>
                          <w:color w:val="1F4E79" w:themeColor="accent1" w:themeShade="80"/>
                          <w:sz w:val="24"/>
                          <w:szCs w:val="24"/>
                        </w:rPr>
                      </w:pPr>
                      <w:r>
                        <w:t>Step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522345"/>
            <wp:effectExtent l="19050" t="19050" r="19050" b="209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g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3EB" w:rsidRDefault="00D033EB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D033EB" w:rsidRDefault="00D033EB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D033EB" w:rsidRDefault="00D033EB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D033EB" w:rsidRDefault="00D033EB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D033EB" w:rsidRDefault="00D033EB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D033EB" w:rsidRDefault="00D033EB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D033EB" w:rsidRDefault="00BE4649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BE0D232" wp14:editId="5AEC9D95">
                <wp:simplePos x="0" y="0"/>
                <wp:positionH relativeFrom="column">
                  <wp:posOffset>-19050</wp:posOffset>
                </wp:positionH>
                <wp:positionV relativeFrom="paragraph">
                  <wp:posOffset>3819525</wp:posOffset>
                </wp:positionV>
                <wp:extent cx="5943600" cy="6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4649" w:rsidRPr="004E7632" w:rsidRDefault="00BE4649" w:rsidP="00BE464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noProof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t xml:space="preserve">Levelling </w:t>
                            </w:r>
                            <w:r w:rsidR="00CC1445">
                              <w:t>progress</w:t>
                            </w:r>
                            <w: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0D232" id="Text Box 17" o:spid="_x0000_s1032" type="#_x0000_t202" style="position:absolute;left:0;text-align:left;margin-left:-1.5pt;margin-top:300.75pt;width:468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" stroked="f">
                <v:textbox style="mso-fit-shape-to-text:t" inset="0,0,0,0">
                  <w:txbxContent>
                    <w:p w:rsidR="00BE4649" w:rsidRPr="004E7632" w:rsidRDefault="00BE4649" w:rsidP="00BE464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noProof/>
                          <w:color w:val="1F4E79" w:themeColor="accent1" w:themeShade="80"/>
                          <w:sz w:val="24"/>
                          <w:szCs w:val="24"/>
                        </w:rPr>
                      </w:pPr>
                      <w:r>
                        <w:t xml:space="preserve">Levelling </w:t>
                      </w:r>
                      <w:r w:rsidR="00CC1445">
                        <w:t>progress</w:t>
                      </w:r>
                      <w: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77696" behindDoc="1" locked="0" layoutInCell="1" allowOverlap="1" wp14:anchorId="024174D2" wp14:editId="242B408E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943600" cy="3522345"/>
            <wp:effectExtent l="19050" t="19050" r="19050" b="209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gres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6260" w:rsidRDefault="00BE6260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BE6260" w:rsidRDefault="00BE6260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BE6260" w:rsidRDefault="00BE6260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BE6260" w:rsidRDefault="00BE6260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BE6260" w:rsidRDefault="00BE6260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BE6260" w:rsidRDefault="00BE6260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BE6260" w:rsidRDefault="00BE6260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p w:rsidR="00A96DA6" w:rsidRPr="008F6E6C" w:rsidRDefault="00B01F2F" w:rsidP="006B32F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8F6E6C">
        <w:rPr>
          <w:rFonts w:ascii="Times New Roman" w:hAnsi="Times New Roman" w:cs="Times New Roman"/>
          <w:sz w:val="24"/>
          <w:szCs w:val="24"/>
        </w:rPr>
        <w:lastRenderedPageBreak/>
        <w:t>PERSETUJUAN DAN HAK UNTUK MELANJUTKAN</w:t>
      </w:r>
    </w:p>
    <w:p w:rsidR="00A96DA6" w:rsidRPr="008F6E6C" w:rsidRDefault="00B01F2F" w:rsidP="006B32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E6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sajikan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E6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F6E6C">
        <w:rPr>
          <w:rFonts w:ascii="Times New Roman" w:hAnsi="Times New Roman" w:cs="Times New Roman"/>
          <w:sz w:val="24"/>
          <w:szCs w:val="24"/>
        </w:rPr>
        <w:t xml:space="preserve"> project kami.</w:t>
      </w:r>
    </w:p>
    <w:tbl>
      <w:tblPr>
        <w:tblStyle w:val="ProjectScopeTable"/>
        <w:tblW w:w="3846" w:type="pct"/>
        <w:tblLook w:val="04A0" w:firstRow="1" w:lastRow="0" w:firstColumn="1" w:lastColumn="0" w:noHBand="0" w:noVBand="1"/>
        <w:tblDescription w:val="Stakeholders Table"/>
      </w:tblPr>
      <w:tblGrid>
        <w:gridCol w:w="3596"/>
        <w:gridCol w:w="3596"/>
      </w:tblGrid>
      <w:tr w:rsidR="009E7D08" w:rsidRPr="008F6E6C" w:rsidTr="009E7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9E7D08" w:rsidRPr="008F6E6C" w:rsidRDefault="009E7D08" w:rsidP="006B32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6E6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00" w:type="pct"/>
          </w:tcPr>
          <w:p w:rsidR="009E7D08" w:rsidRPr="008F6E6C" w:rsidRDefault="009E7D08" w:rsidP="006B32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</w:tr>
      <w:tr w:rsidR="009E7D08" w:rsidRPr="008F6E6C" w:rsidTr="009E7D08">
        <w:tc>
          <w:tcPr>
            <w:tcW w:w="2500" w:type="pct"/>
          </w:tcPr>
          <w:p w:rsidR="009E7D08" w:rsidRPr="008F6E6C" w:rsidRDefault="009E7D08" w:rsidP="006B32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Johannes Dominic</w:t>
            </w:r>
          </w:p>
        </w:tc>
        <w:tc>
          <w:tcPr>
            <w:tcW w:w="2500" w:type="pct"/>
          </w:tcPr>
          <w:p w:rsidR="009E7D08" w:rsidRPr="008F6E6C" w:rsidRDefault="009E7D08" w:rsidP="006B32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2014100876</w:t>
            </w:r>
          </w:p>
        </w:tc>
      </w:tr>
      <w:tr w:rsidR="009E7D08" w:rsidRPr="008F6E6C" w:rsidTr="009E7D08">
        <w:tc>
          <w:tcPr>
            <w:tcW w:w="2500" w:type="pct"/>
          </w:tcPr>
          <w:p w:rsidR="009E7D08" w:rsidRPr="008F6E6C" w:rsidRDefault="009E7D08" w:rsidP="006B32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Apriyani</w:t>
            </w:r>
            <w:proofErr w:type="spellEnd"/>
          </w:p>
        </w:tc>
        <w:tc>
          <w:tcPr>
            <w:tcW w:w="2500" w:type="pct"/>
          </w:tcPr>
          <w:p w:rsidR="009E7D08" w:rsidRPr="008F6E6C" w:rsidRDefault="009E7D08" w:rsidP="006B32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2014101258</w:t>
            </w:r>
          </w:p>
        </w:tc>
      </w:tr>
      <w:tr w:rsidR="009E7D08" w:rsidRPr="008F6E6C" w:rsidTr="009E7D08">
        <w:tc>
          <w:tcPr>
            <w:tcW w:w="2500" w:type="pct"/>
          </w:tcPr>
          <w:p w:rsidR="009E7D08" w:rsidRPr="008F6E6C" w:rsidRDefault="009E7D08" w:rsidP="006B32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Meylissa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Suryawiguna</w:t>
            </w:r>
            <w:proofErr w:type="spellEnd"/>
          </w:p>
        </w:tc>
        <w:tc>
          <w:tcPr>
            <w:tcW w:w="2500" w:type="pct"/>
          </w:tcPr>
          <w:p w:rsidR="009E7D08" w:rsidRPr="008F6E6C" w:rsidRDefault="009E7D08" w:rsidP="006B32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2014100874</w:t>
            </w:r>
          </w:p>
        </w:tc>
      </w:tr>
    </w:tbl>
    <w:p w:rsidR="00A96DA6" w:rsidRPr="008F6E6C" w:rsidRDefault="00A96DA6" w:rsidP="006B32F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241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979"/>
        <w:gridCol w:w="721"/>
        <w:gridCol w:w="127"/>
        <w:gridCol w:w="1128"/>
        <w:gridCol w:w="573"/>
      </w:tblGrid>
      <w:tr w:rsidR="008F6E6C" w:rsidRPr="008F6E6C" w:rsidTr="008F6E6C">
        <w:trPr>
          <w:trHeight w:val="1080"/>
        </w:trPr>
        <w:tc>
          <w:tcPr>
            <w:tcW w:w="2185" w:type="pct"/>
            <w:tcBorders>
              <w:bottom w:val="single" w:sz="8" w:space="0" w:color="404040" w:themeColor="text1" w:themeTint="BF"/>
            </w:tcBorders>
            <w:vAlign w:val="bottom"/>
          </w:tcPr>
          <w:p w:rsidR="00C85A88" w:rsidRPr="008F6E6C" w:rsidRDefault="00C85A88" w:rsidP="006B32F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pct"/>
            <w:tcBorders>
              <w:bottom w:val="single" w:sz="8" w:space="0" w:color="404040" w:themeColor="text1" w:themeTint="BF"/>
            </w:tcBorders>
            <w:vAlign w:val="bottom"/>
          </w:tcPr>
          <w:p w:rsidR="00C85A88" w:rsidRPr="008F6E6C" w:rsidRDefault="00C85A88" w:rsidP="006B32F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pct"/>
            <w:vAlign w:val="bottom"/>
          </w:tcPr>
          <w:p w:rsidR="00C85A88" w:rsidRPr="008F6E6C" w:rsidRDefault="00C85A88" w:rsidP="006B32F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pct"/>
            <w:tcBorders>
              <w:bottom w:val="single" w:sz="8" w:space="0" w:color="404040" w:themeColor="text1" w:themeTint="BF"/>
            </w:tcBorders>
            <w:vAlign w:val="bottom"/>
          </w:tcPr>
          <w:p w:rsidR="00C85A88" w:rsidRPr="008F6E6C" w:rsidRDefault="00C85A88" w:rsidP="006B32F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pct"/>
            <w:vAlign w:val="bottom"/>
          </w:tcPr>
          <w:p w:rsidR="00C85A88" w:rsidRPr="008F6E6C" w:rsidRDefault="00C85A88" w:rsidP="006B32F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E6C" w:rsidRPr="008F6E6C" w:rsidTr="008F6E6C">
        <w:tc>
          <w:tcPr>
            <w:tcW w:w="2185" w:type="pct"/>
            <w:tcBorders>
              <w:top w:val="single" w:sz="8" w:space="0" w:color="404040" w:themeColor="text1" w:themeTint="BF"/>
            </w:tcBorders>
          </w:tcPr>
          <w:p w:rsidR="00C85A88" w:rsidRPr="008F6E6C" w:rsidRDefault="008F6E6C" w:rsidP="008F6E6C">
            <w:pPr>
              <w:ind w:right="-4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Approved </w:t>
            </w:r>
            <w:r w:rsidR="00C85A88" w:rsidRPr="008F6E6C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</w:tc>
        <w:tc>
          <w:tcPr>
            <w:tcW w:w="796" w:type="pct"/>
            <w:tcBorders>
              <w:top w:val="single" w:sz="8" w:space="0" w:color="404040" w:themeColor="text1" w:themeTint="BF"/>
            </w:tcBorders>
          </w:tcPr>
          <w:p w:rsidR="00C85A88" w:rsidRPr="008F6E6C" w:rsidRDefault="00C85A88" w:rsidP="008F6E6C">
            <w:pPr>
              <w:ind w:left="1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pct"/>
          </w:tcPr>
          <w:p w:rsidR="00C85A88" w:rsidRPr="008F6E6C" w:rsidRDefault="00C85A88" w:rsidP="006B32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pct"/>
            <w:tcBorders>
              <w:top w:val="single" w:sz="8" w:space="0" w:color="404040" w:themeColor="text1" w:themeTint="BF"/>
            </w:tcBorders>
          </w:tcPr>
          <w:p w:rsidR="00C85A88" w:rsidRPr="008F6E6C" w:rsidRDefault="00C85A88" w:rsidP="006B32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6E6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33" w:type="pct"/>
          </w:tcPr>
          <w:p w:rsidR="00C85A88" w:rsidRPr="008F6E6C" w:rsidRDefault="00C85A88" w:rsidP="006B32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6DA6" w:rsidRPr="008F6E6C" w:rsidRDefault="00A96DA6" w:rsidP="006B32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96DA6" w:rsidRPr="008F6E6C">
      <w:headerReference w:type="default" r:id="rId1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800" w:rsidRDefault="00417800">
      <w:pPr>
        <w:spacing w:after="0" w:line="240" w:lineRule="auto"/>
      </w:pPr>
      <w:r>
        <w:separator/>
      </w:r>
    </w:p>
  </w:endnote>
  <w:endnote w:type="continuationSeparator" w:id="0">
    <w:p w:rsidR="00417800" w:rsidRDefault="00417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800" w:rsidRDefault="00417800">
      <w:pPr>
        <w:spacing w:after="0" w:line="240" w:lineRule="auto"/>
      </w:pPr>
      <w:r>
        <w:separator/>
      </w:r>
    </w:p>
  </w:footnote>
  <w:footnote w:type="continuationSeparator" w:id="0">
    <w:p w:rsidR="00417800" w:rsidRDefault="00417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DA6" w:rsidRDefault="000C42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96DA6" w:rsidRDefault="000C42F9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96161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3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A96DA6" w:rsidRDefault="000C42F9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96161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1B9"/>
    <w:rsid w:val="000A57FB"/>
    <w:rsid w:val="000C42F9"/>
    <w:rsid w:val="00175808"/>
    <w:rsid w:val="00186B69"/>
    <w:rsid w:val="001B2BCF"/>
    <w:rsid w:val="0020305E"/>
    <w:rsid w:val="00256566"/>
    <w:rsid w:val="002D66A9"/>
    <w:rsid w:val="002F0B79"/>
    <w:rsid w:val="002F6C01"/>
    <w:rsid w:val="00327917"/>
    <w:rsid w:val="00417800"/>
    <w:rsid w:val="00464B95"/>
    <w:rsid w:val="005028F2"/>
    <w:rsid w:val="005911B9"/>
    <w:rsid w:val="00596161"/>
    <w:rsid w:val="005A46A0"/>
    <w:rsid w:val="006B32FC"/>
    <w:rsid w:val="007812D5"/>
    <w:rsid w:val="00795B13"/>
    <w:rsid w:val="008633A1"/>
    <w:rsid w:val="008A0DC7"/>
    <w:rsid w:val="008B2831"/>
    <w:rsid w:val="008C12CC"/>
    <w:rsid w:val="008F6E6C"/>
    <w:rsid w:val="0097178A"/>
    <w:rsid w:val="009E7D08"/>
    <w:rsid w:val="00A25E9A"/>
    <w:rsid w:val="00A96DA6"/>
    <w:rsid w:val="00B01F2F"/>
    <w:rsid w:val="00B52834"/>
    <w:rsid w:val="00BB40F6"/>
    <w:rsid w:val="00BE4649"/>
    <w:rsid w:val="00BE511C"/>
    <w:rsid w:val="00BE6260"/>
    <w:rsid w:val="00C55D37"/>
    <w:rsid w:val="00C85A88"/>
    <w:rsid w:val="00CC1445"/>
    <w:rsid w:val="00D033EB"/>
    <w:rsid w:val="00D45524"/>
    <w:rsid w:val="00DF6033"/>
    <w:rsid w:val="00E43E85"/>
    <w:rsid w:val="00EC5836"/>
    <w:rsid w:val="00F4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DDB666-3625-4A2F-BAF1-4278DEC6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Caption">
    <w:name w:val="caption"/>
    <w:basedOn w:val="Normal"/>
    <w:next w:val="Normal"/>
    <w:uiPriority w:val="35"/>
    <w:unhideWhenUsed/>
    <w:qFormat/>
    <w:rsid w:val="008633A1"/>
    <w:pPr>
      <w:spacing w:after="200" w:line="240" w:lineRule="auto"/>
    </w:pPr>
    <w:rPr>
      <w:i/>
      <w:iCs/>
      <w:color w:val="2C283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A03E519F034A0DBCF2B5D5BA037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52DDE-B571-4942-935C-BAE16E77CF37}"/>
      </w:docPartPr>
      <w:docPartBody>
        <w:p w:rsidR="005712BD" w:rsidRDefault="00C93920">
          <w:pPr>
            <w:pStyle w:val="3EA03E519F034A0DBCF2B5D5BA037B9F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20"/>
    <w:rsid w:val="005712BD"/>
    <w:rsid w:val="00C93920"/>
    <w:rsid w:val="00D9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01693709A34D88A60538FB266FCA06">
    <w:name w:val="8301693709A34D88A60538FB266FCA06"/>
  </w:style>
  <w:style w:type="paragraph" w:customStyle="1" w:styleId="3EA03E519F034A0DBCF2B5D5BA037B9F">
    <w:name w:val="3EA03E519F034A0DBCF2B5D5BA037B9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0995AC10A234425A66494149911CF8F">
    <w:name w:val="10995AC10A234425A66494149911CF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9C77D-AB21-4F18-955D-4FE49617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80</TotalTime>
  <Pages>6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keywords/>
  <cp:lastModifiedBy>owner</cp:lastModifiedBy>
  <cp:revision>39</cp:revision>
  <dcterms:created xsi:type="dcterms:W3CDTF">2014-12-09T05:44:00Z</dcterms:created>
  <dcterms:modified xsi:type="dcterms:W3CDTF">2014-12-09T12:40:00Z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